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783" w:rsidRDefault="00BA6783">
      <w:r>
        <w:rPr>
          <w:rFonts w:hint="eastAsia"/>
        </w:rPr>
        <w:t>乐蜂网</w:t>
      </w:r>
      <w:r>
        <w:t>detail</w:t>
      </w:r>
      <w:bookmarkStart w:id="0" w:name="_GoBack"/>
      <w:bookmarkEnd w:id="0"/>
      <w:r>
        <w:rPr>
          <w:rFonts w:hint="eastAsia"/>
        </w:rPr>
        <w:t>接口文档：</w:t>
      </w:r>
      <w:r>
        <w:object w:dxaOrig="8306" w:dyaOrig="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.75pt" o:ole="">
            <v:imagedata r:id="rId6" o:title=""/>
          </v:shape>
          <o:OLEObject Type="Embed" ProgID="Word.Document.8" ShapeID="_x0000_i1025" DrawAspect="Content" ObjectID="_1563296563" r:id="rId7">
            <o:FieldCodes>\s</o:FieldCodes>
          </o:OLEObject>
        </w:object>
      </w:r>
    </w:p>
    <w:sectPr w:rsidR="00BA6783" w:rsidSect="00D7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783" w:rsidRDefault="00BA6783" w:rsidP="00373303">
      <w:r>
        <w:separator/>
      </w:r>
    </w:p>
  </w:endnote>
  <w:endnote w:type="continuationSeparator" w:id="0">
    <w:p w:rsidR="00BA6783" w:rsidRDefault="00BA6783" w:rsidP="00373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783" w:rsidRDefault="00BA6783" w:rsidP="00373303">
      <w:r>
        <w:separator/>
      </w:r>
    </w:p>
  </w:footnote>
  <w:footnote w:type="continuationSeparator" w:id="0">
    <w:p w:rsidR="00BA6783" w:rsidRDefault="00BA6783" w:rsidP="003733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4539"/>
    <w:rsid w:val="001C62B6"/>
    <w:rsid w:val="00373303"/>
    <w:rsid w:val="005F5708"/>
    <w:rsid w:val="007B271C"/>
    <w:rsid w:val="007E4762"/>
    <w:rsid w:val="00885BC5"/>
    <w:rsid w:val="00AD4539"/>
    <w:rsid w:val="00BA6783"/>
    <w:rsid w:val="00D75D96"/>
    <w:rsid w:val="00F0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9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3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7330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73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7330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</Words>
  <Characters>39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2017-08-03T11:02:00Z</dcterms:created>
  <dcterms:modified xsi:type="dcterms:W3CDTF">2017-08-03T12:16:00Z</dcterms:modified>
</cp:coreProperties>
</file>